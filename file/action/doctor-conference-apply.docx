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2746A6" w14:textId="77777777" w:rsidR="00A6488B" w:rsidRPr="00404C67" w:rsidRDefault="002E6363" w:rsidP="00A6488B">
      <w:pPr>
        <w:autoSpaceDE w:val="0"/>
        <w:autoSpaceDN w:val="0"/>
        <w:adjustRightInd w:val="0"/>
        <w:jc w:val="center"/>
        <w:rPr>
          <w:rFonts w:eastAsia="仿宋_GB2312" w:hint="eastAsia"/>
          <w:b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东北</w:t>
      </w:r>
      <w:smartTag w:uri="urn:schemas-microsoft-com:office:smarttags" w:element="PersonName">
        <w:smartTagPr>
          <w:attr w:name="ProductID" w:val="师范大学"/>
        </w:smartTagPr>
        <w:r>
          <w:rPr>
            <w:rFonts w:hint="eastAsia"/>
            <w:b/>
            <w:kern w:val="0"/>
            <w:sz w:val="32"/>
            <w:szCs w:val="32"/>
          </w:rPr>
          <w:t>师范</w:t>
        </w:r>
        <w:r w:rsidR="00A6488B" w:rsidRPr="00404C67">
          <w:rPr>
            <w:rFonts w:hint="eastAsia"/>
            <w:b/>
            <w:kern w:val="0"/>
            <w:sz w:val="32"/>
            <w:szCs w:val="32"/>
          </w:rPr>
          <w:t>大学</w:t>
        </w:r>
      </w:smartTag>
      <w:r w:rsidR="008879F6">
        <w:rPr>
          <w:rFonts w:hint="eastAsia"/>
          <w:b/>
          <w:kern w:val="0"/>
          <w:sz w:val="32"/>
          <w:szCs w:val="32"/>
        </w:rPr>
        <w:t>博士生</w:t>
      </w:r>
      <w:r w:rsidR="00A6488B" w:rsidRPr="00404C67">
        <w:rPr>
          <w:rFonts w:hint="eastAsia"/>
          <w:b/>
          <w:kern w:val="0"/>
          <w:sz w:val="32"/>
          <w:szCs w:val="32"/>
        </w:rPr>
        <w:t>参加</w:t>
      </w:r>
      <w:r w:rsidR="00F36C7D">
        <w:rPr>
          <w:rFonts w:hint="eastAsia"/>
          <w:b/>
          <w:kern w:val="0"/>
          <w:sz w:val="32"/>
          <w:szCs w:val="32"/>
        </w:rPr>
        <w:t>国际</w:t>
      </w:r>
      <w:r w:rsidR="00A6488B" w:rsidRPr="00404C67">
        <w:rPr>
          <w:rFonts w:hint="eastAsia"/>
          <w:b/>
          <w:kern w:val="0"/>
          <w:sz w:val="32"/>
          <w:szCs w:val="32"/>
        </w:rPr>
        <w:t>学术会议申请表</w:t>
      </w:r>
    </w:p>
    <w:tbl>
      <w:tblPr>
        <w:tblpPr w:leftFromText="180" w:rightFromText="180" w:horzAnchor="margin" w:tblpY="786"/>
        <w:tblW w:w="99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841"/>
        <w:gridCol w:w="2726"/>
        <w:gridCol w:w="1577"/>
        <w:gridCol w:w="3809"/>
      </w:tblGrid>
      <w:tr w:rsidR="00EF3EAE" w14:paraId="2721B9A2" w14:textId="77777777" w:rsidTr="006144F8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1788" w:type="dxa"/>
            <w:gridSpan w:val="2"/>
            <w:vAlign w:val="center"/>
          </w:tcPr>
          <w:p w14:paraId="5FCE1C01" w14:textId="77777777" w:rsidR="00EF3EAE" w:rsidRPr="008879F6" w:rsidRDefault="00EF3EAE" w:rsidP="00EE4B19">
            <w:pPr>
              <w:spacing w:line="300" w:lineRule="auto"/>
              <w:rPr>
                <w:rFonts w:hint="eastAsia"/>
              </w:rPr>
            </w:pPr>
            <w:r w:rsidRPr="008879F6">
              <w:rPr>
                <w:rFonts w:hint="eastAsia"/>
              </w:rPr>
              <w:t>姓</w:t>
            </w:r>
            <w:r w:rsidRPr="008879F6">
              <w:rPr>
                <w:rFonts w:hint="eastAsia"/>
              </w:rPr>
              <w:t xml:space="preserve"> </w:t>
            </w:r>
            <w:r w:rsidRPr="008879F6">
              <w:rPr>
                <w:rFonts w:hint="eastAsia"/>
              </w:rPr>
              <w:t>名</w:t>
            </w:r>
          </w:p>
        </w:tc>
        <w:tc>
          <w:tcPr>
            <w:tcW w:w="2726" w:type="dxa"/>
            <w:vAlign w:val="center"/>
          </w:tcPr>
          <w:p w14:paraId="01153A11" w14:textId="77777777" w:rsidR="00EF3EAE" w:rsidRPr="008879F6" w:rsidRDefault="00EF3EAE" w:rsidP="00EE4B19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1577" w:type="dxa"/>
            <w:vAlign w:val="center"/>
          </w:tcPr>
          <w:p w14:paraId="266160A4" w14:textId="77777777" w:rsidR="00EF3EAE" w:rsidRPr="008879F6" w:rsidRDefault="008879F6" w:rsidP="00EE4B19">
            <w:pPr>
              <w:spacing w:line="300" w:lineRule="auto"/>
              <w:rPr>
                <w:rFonts w:hint="eastAsia"/>
              </w:rPr>
            </w:pPr>
            <w:r w:rsidRPr="008879F6">
              <w:rPr>
                <w:rFonts w:hint="eastAsia"/>
              </w:rPr>
              <w:t>学</w:t>
            </w:r>
            <w:r w:rsidRPr="008879F6">
              <w:rPr>
                <w:rFonts w:hint="eastAsia"/>
              </w:rPr>
              <w:t xml:space="preserve"> </w:t>
            </w:r>
            <w:r w:rsidRPr="008879F6">
              <w:rPr>
                <w:rFonts w:hint="eastAsia"/>
              </w:rPr>
              <w:t>号</w:t>
            </w:r>
          </w:p>
        </w:tc>
        <w:tc>
          <w:tcPr>
            <w:tcW w:w="3809" w:type="dxa"/>
            <w:vAlign w:val="center"/>
          </w:tcPr>
          <w:p w14:paraId="00C52B7B" w14:textId="77777777" w:rsidR="00EF3EAE" w:rsidRPr="008879F6" w:rsidRDefault="00EF3EAE" w:rsidP="00EE4B19">
            <w:pPr>
              <w:spacing w:line="300" w:lineRule="auto"/>
              <w:ind w:firstLine="210"/>
              <w:rPr>
                <w:rFonts w:hint="eastAsia"/>
              </w:rPr>
            </w:pPr>
          </w:p>
        </w:tc>
      </w:tr>
      <w:tr w:rsidR="00EF3EAE" w14:paraId="6270B6FD" w14:textId="77777777" w:rsidTr="006144F8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788" w:type="dxa"/>
            <w:gridSpan w:val="2"/>
            <w:tcBorders>
              <w:right w:val="single" w:sz="4" w:space="0" w:color="auto"/>
            </w:tcBorders>
          </w:tcPr>
          <w:p w14:paraId="53DB3090" w14:textId="77777777" w:rsidR="00EF3EAE" w:rsidRPr="008879F6" w:rsidRDefault="00CB5052" w:rsidP="00EE4B1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所在学院（部）</w:t>
            </w:r>
          </w:p>
        </w:tc>
        <w:tc>
          <w:tcPr>
            <w:tcW w:w="2726" w:type="dxa"/>
            <w:tcBorders>
              <w:left w:val="single" w:sz="4" w:space="0" w:color="auto"/>
            </w:tcBorders>
          </w:tcPr>
          <w:p w14:paraId="1AE2F48F" w14:textId="77777777" w:rsidR="00EF3EAE" w:rsidRPr="008879F6" w:rsidRDefault="00EF3EAE" w:rsidP="00EE4B19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1577" w:type="dxa"/>
            <w:vAlign w:val="center"/>
          </w:tcPr>
          <w:p w14:paraId="0FCCC92D" w14:textId="77777777" w:rsidR="00EF3EAE" w:rsidRPr="008879F6" w:rsidRDefault="00CB5052" w:rsidP="00EE4B1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专</w:t>
            </w:r>
            <w:r w:rsidR="00EE4B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</w:p>
        </w:tc>
        <w:tc>
          <w:tcPr>
            <w:tcW w:w="3809" w:type="dxa"/>
          </w:tcPr>
          <w:p w14:paraId="3E4E71CE" w14:textId="77777777" w:rsidR="00EF3EAE" w:rsidRPr="008879F6" w:rsidRDefault="00EF3EAE" w:rsidP="00EE4B19">
            <w:pPr>
              <w:spacing w:line="300" w:lineRule="auto"/>
              <w:rPr>
                <w:rFonts w:hint="eastAsia"/>
              </w:rPr>
            </w:pPr>
          </w:p>
        </w:tc>
      </w:tr>
      <w:tr w:rsidR="00CB5052" w14:paraId="2B38C881" w14:textId="77777777" w:rsidTr="006144F8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788" w:type="dxa"/>
            <w:gridSpan w:val="2"/>
            <w:tcBorders>
              <w:right w:val="single" w:sz="4" w:space="0" w:color="auto"/>
            </w:tcBorders>
          </w:tcPr>
          <w:p w14:paraId="1928E8DF" w14:textId="77777777" w:rsidR="00CB5052" w:rsidRDefault="00EE4B19" w:rsidP="00EE4B1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申请人电话</w:t>
            </w:r>
          </w:p>
        </w:tc>
        <w:tc>
          <w:tcPr>
            <w:tcW w:w="2726" w:type="dxa"/>
            <w:tcBorders>
              <w:left w:val="single" w:sz="4" w:space="0" w:color="auto"/>
            </w:tcBorders>
          </w:tcPr>
          <w:p w14:paraId="517A6823" w14:textId="77777777" w:rsidR="00CB5052" w:rsidRPr="008879F6" w:rsidRDefault="00CB5052" w:rsidP="00EE4B19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1577" w:type="dxa"/>
            <w:vAlign w:val="center"/>
          </w:tcPr>
          <w:p w14:paraId="5FF9D83C" w14:textId="77777777" w:rsidR="00CB5052" w:rsidRPr="008879F6" w:rsidRDefault="00EE4B19" w:rsidP="00EE4B1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申请人邮箱</w:t>
            </w:r>
          </w:p>
        </w:tc>
        <w:tc>
          <w:tcPr>
            <w:tcW w:w="3809" w:type="dxa"/>
          </w:tcPr>
          <w:p w14:paraId="0EE9679E" w14:textId="77777777" w:rsidR="00CB5052" w:rsidRPr="008879F6" w:rsidRDefault="00CB5052" w:rsidP="00EE4B19">
            <w:pPr>
              <w:spacing w:line="300" w:lineRule="auto"/>
              <w:rPr>
                <w:rFonts w:hint="eastAsia"/>
              </w:rPr>
            </w:pPr>
          </w:p>
        </w:tc>
      </w:tr>
      <w:tr w:rsidR="00EE4B19" w14:paraId="4EEF7097" w14:textId="77777777" w:rsidTr="006144F8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1788" w:type="dxa"/>
            <w:gridSpan w:val="2"/>
            <w:tcBorders>
              <w:bottom w:val="double" w:sz="6" w:space="0" w:color="auto"/>
              <w:right w:val="single" w:sz="4" w:space="0" w:color="auto"/>
            </w:tcBorders>
          </w:tcPr>
          <w:p w14:paraId="3C70C7DE" w14:textId="77777777" w:rsidR="00EE4B19" w:rsidRDefault="00EE4B19" w:rsidP="00EE4B19">
            <w:pPr>
              <w:spacing w:line="300" w:lineRule="auto"/>
              <w:rPr>
                <w:rFonts w:hint="eastAsia"/>
              </w:rPr>
            </w:pPr>
            <w:r w:rsidRPr="008879F6">
              <w:rPr>
                <w:rFonts w:hint="eastAsia"/>
              </w:rPr>
              <w:t>导师姓名</w:t>
            </w:r>
          </w:p>
        </w:tc>
        <w:tc>
          <w:tcPr>
            <w:tcW w:w="2726" w:type="dxa"/>
            <w:tcBorders>
              <w:left w:val="single" w:sz="4" w:space="0" w:color="auto"/>
              <w:bottom w:val="double" w:sz="6" w:space="0" w:color="auto"/>
            </w:tcBorders>
          </w:tcPr>
          <w:p w14:paraId="4DB062AB" w14:textId="77777777" w:rsidR="00EE4B19" w:rsidRPr="008879F6" w:rsidRDefault="00EE4B19" w:rsidP="00EE4B19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1577" w:type="dxa"/>
            <w:tcBorders>
              <w:bottom w:val="double" w:sz="6" w:space="0" w:color="auto"/>
              <w:right w:val="single" w:sz="4" w:space="0" w:color="auto"/>
            </w:tcBorders>
            <w:vAlign w:val="center"/>
          </w:tcPr>
          <w:p w14:paraId="02C61DDB" w14:textId="77777777" w:rsidR="00EE4B19" w:rsidRPr="008879F6" w:rsidRDefault="00EE4B19" w:rsidP="00EE4B1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导师联系电话</w:t>
            </w:r>
          </w:p>
        </w:tc>
        <w:tc>
          <w:tcPr>
            <w:tcW w:w="3809" w:type="dxa"/>
            <w:tcBorders>
              <w:left w:val="single" w:sz="4" w:space="0" w:color="auto"/>
              <w:bottom w:val="double" w:sz="6" w:space="0" w:color="auto"/>
            </w:tcBorders>
          </w:tcPr>
          <w:p w14:paraId="057404F9" w14:textId="77777777" w:rsidR="00EE4B19" w:rsidRDefault="00EE4B19" w:rsidP="00EE4B19">
            <w:pPr>
              <w:spacing w:line="300" w:lineRule="auto"/>
              <w:rPr>
                <w:rFonts w:hint="eastAsia"/>
              </w:rPr>
            </w:pPr>
          </w:p>
        </w:tc>
      </w:tr>
      <w:tr w:rsidR="006144F8" w14:paraId="71FAB2A4" w14:textId="77777777" w:rsidTr="00FC03BA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1788" w:type="dxa"/>
            <w:gridSpan w:val="2"/>
            <w:tcBorders>
              <w:bottom w:val="double" w:sz="6" w:space="0" w:color="auto"/>
              <w:right w:val="single" w:sz="4" w:space="0" w:color="auto"/>
            </w:tcBorders>
          </w:tcPr>
          <w:p w14:paraId="52BF412A" w14:textId="77777777" w:rsidR="006144F8" w:rsidRDefault="006144F8" w:rsidP="00EE4B1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会议名称及主题</w:t>
            </w:r>
          </w:p>
        </w:tc>
        <w:tc>
          <w:tcPr>
            <w:tcW w:w="8112" w:type="dxa"/>
            <w:gridSpan w:val="3"/>
            <w:tcBorders>
              <w:left w:val="single" w:sz="4" w:space="0" w:color="auto"/>
              <w:bottom w:val="double" w:sz="6" w:space="0" w:color="auto"/>
            </w:tcBorders>
          </w:tcPr>
          <w:p w14:paraId="0E33BD88" w14:textId="77777777" w:rsidR="006144F8" w:rsidRDefault="006144F8" w:rsidP="00EE4B1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</w:tc>
      </w:tr>
      <w:tr w:rsidR="006144F8" w14:paraId="1EFA829A" w14:textId="77777777" w:rsidTr="00FC03BA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1788" w:type="dxa"/>
            <w:gridSpan w:val="2"/>
            <w:tcBorders>
              <w:bottom w:val="double" w:sz="6" w:space="0" w:color="auto"/>
              <w:right w:val="single" w:sz="4" w:space="0" w:color="auto"/>
            </w:tcBorders>
          </w:tcPr>
          <w:p w14:paraId="39A42C2C" w14:textId="77777777" w:rsidR="006144F8" w:rsidRDefault="006144F8" w:rsidP="00EE4B1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参会论文题目</w:t>
            </w:r>
          </w:p>
        </w:tc>
        <w:tc>
          <w:tcPr>
            <w:tcW w:w="8112" w:type="dxa"/>
            <w:gridSpan w:val="3"/>
            <w:tcBorders>
              <w:left w:val="single" w:sz="4" w:space="0" w:color="auto"/>
              <w:bottom w:val="double" w:sz="6" w:space="0" w:color="auto"/>
            </w:tcBorders>
          </w:tcPr>
          <w:p w14:paraId="6A3F71B8" w14:textId="77777777" w:rsidR="006144F8" w:rsidRDefault="006144F8" w:rsidP="006144F8">
            <w:pPr>
              <w:spacing w:line="300" w:lineRule="auto"/>
              <w:ind w:firstLineChars="150" w:firstLine="315"/>
              <w:rPr>
                <w:rFonts w:hint="eastAsia"/>
              </w:rPr>
            </w:pPr>
          </w:p>
        </w:tc>
      </w:tr>
      <w:tr w:rsidR="006144F8" w14:paraId="481639E2" w14:textId="77777777" w:rsidTr="006144F8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1788" w:type="dxa"/>
            <w:gridSpan w:val="2"/>
            <w:tcBorders>
              <w:bottom w:val="double" w:sz="6" w:space="0" w:color="auto"/>
              <w:right w:val="single" w:sz="4" w:space="0" w:color="auto"/>
            </w:tcBorders>
          </w:tcPr>
          <w:p w14:paraId="0B7110DC" w14:textId="77777777" w:rsidR="006144F8" w:rsidRDefault="006144F8" w:rsidP="006144F8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会议举办地</w:t>
            </w:r>
          </w:p>
        </w:tc>
        <w:tc>
          <w:tcPr>
            <w:tcW w:w="2726" w:type="dxa"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14:paraId="0BA08345" w14:textId="77777777" w:rsidR="006144F8" w:rsidRDefault="006144F8" w:rsidP="006144F8"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1577" w:type="dxa"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14:paraId="27D89C26" w14:textId="77777777" w:rsidR="006144F8" w:rsidRDefault="006144F8" w:rsidP="006144F8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会议起止时间</w:t>
            </w:r>
          </w:p>
        </w:tc>
        <w:tc>
          <w:tcPr>
            <w:tcW w:w="3809" w:type="dxa"/>
            <w:tcBorders>
              <w:left w:val="single" w:sz="4" w:space="0" w:color="auto"/>
              <w:bottom w:val="double" w:sz="6" w:space="0" w:color="auto"/>
            </w:tcBorders>
          </w:tcPr>
          <w:p w14:paraId="3BEB2C7B" w14:textId="77777777" w:rsidR="006144F8" w:rsidRDefault="006144F8" w:rsidP="006144F8">
            <w:pPr>
              <w:spacing w:line="300" w:lineRule="auto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6144F8" w14:paraId="2D073A70" w14:textId="77777777" w:rsidTr="00EE4B19">
        <w:tblPrEx>
          <w:tblCellMar>
            <w:top w:w="0" w:type="dxa"/>
            <w:bottom w:w="0" w:type="dxa"/>
          </w:tblCellMar>
        </w:tblPrEx>
        <w:trPr>
          <w:cantSplit/>
          <w:trHeight w:val="892"/>
        </w:trPr>
        <w:tc>
          <w:tcPr>
            <w:tcW w:w="947" w:type="dxa"/>
            <w:tcBorders>
              <w:right w:val="single" w:sz="4" w:space="0" w:color="auto"/>
            </w:tcBorders>
            <w:vAlign w:val="center"/>
          </w:tcPr>
          <w:p w14:paraId="17B76CB8" w14:textId="77777777" w:rsidR="006144F8" w:rsidRDefault="006144F8" w:rsidP="006144F8">
            <w:pPr>
              <w:widowControl/>
              <w:jc w:val="left"/>
              <w:rPr>
                <w:rFonts w:hint="eastAsia"/>
              </w:rPr>
            </w:pPr>
          </w:p>
          <w:p w14:paraId="72D28B9C" w14:textId="77777777" w:rsidR="006144F8" w:rsidRDefault="006144F8" w:rsidP="006144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</w:t>
            </w:r>
          </w:p>
          <w:p w14:paraId="1242C56D" w14:textId="77777777" w:rsidR="006144F8" w:rsidRDefault="006144F8" w:rsidP="006144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</w:t>
            </w:r>
          </w:p>
          <w:p w14:paraId="269CB3DA" w14:textId="77777777" w:rsidR="006144F8" w:rsidRDefault="006144F8" w:rsidP="006144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</w:t>
            </w:r>
          </w:p>
          <w:p w14:paraId="64AC7016" w14:textId="77777777" w:rsidR="006144F8" w:rsidRDefault="006144F8" w:rsidP="006144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</w:p>
          <w:p w14:paraId="4654D72E" w14:textId="77777777" w:rsidR="006144F8" w:rsidRDefault="006144F8" w:rsidP="006144F8">
            <w:pPr>
              <w:widowControl/>
              <w:jc w:val="left"/>
              <w:rPr>
                <w:rFonts w:hint="eastAsia"/>
              </w:rPr>
            </w:pPr>
          </w:p>
          <w:p w14:paraId="3FCFDBB9" w14:textId="77777777" w:rsidR="006144F8" w:rsidRPr="00FC7319" w:rsidRDefault="006144F8" w:rsidP="006144F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953" w:type="dxa"/>
            <w:gridSpan w:val="4"/>
            <w:tcBorders>
              <w:left w:val="single" w:sz="4" w:space="0" w:color="auto"/>
            </w:tcBorders>
            <w:vAlign w:val="center"/>
          </w:tcPr>
          <w:p w14:paraId="242D2425" w14:textId="77777777" w:rsidR="006144F8" w:rsidRPr="00CB5052" w:rsidRDefault="006144F8" w:rsidP="006144F8">
            <w:r w:rsidRPr="00D0519E">
              <w:rPr>
                <w:rFonts w:ascii="宋体" w:hAnsi="宋体" w:hint="eastAsia"/>
                <w:color w:val="000000"/>
                <w:kern w:val="0"/>
                <w:szCs w:val="21"/>
              </w:rPr>
              <w:t>（对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所参加的</w:t>
            </w:r>
            <w:r w:rsidRPr="00D0519E">
              <w:rPr>
                <w:rFonts w:hint="eastAsia"/>
                <w:szCs w:val="21"/>
              </w:rPr>
              <w:t>国际</w:t>
            </w:r>
            <w:r>
              <w:rPr>
                <w:rFonts w:hint="eastAsia"/>
                <w:szCs w:val="21"/>
              </w:rPr>
              <w:t>学术</w:t>
            </w:r>
            <w:r w:rsidRPr="00D0519E">
              <w:rPr>
                <w:rFonts w:hint="eastAsia"/>
                <w:szCs w:val="21"/>
              </w:rPr>
              <w:t>会议的会议性质、在本领域中的地位和影响</w:t>
            </w:r>
            <w:r>
              <w:rPr>
                <w:rFonts w:hint="eastAsia"/>
                <w:szCs w:val="21"/>
              </w:rPr>
              <w:t>做简要说明</w:t>
            </w:r>
            <w:r w:rsidRPr="00D0519E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  <w:p w14:paraId="72D07468" w14:textId="77777777" w:rsidR="006144F8" w:rsidRPr="003D7282" w:rsidRDefault="006144F8" w:rsidP="006144F8">
            <w:pPr>
              <w:widowControl/>
              <w:jc w:val="left"/>
            </w:pPr>
          </w:p>
          <w:p w14:paraId="420EB93C" w14:textId="77777777" w:rsidR="006144F8" w:rsidRPr="00614FA3" w:rsidRDefault="006144F8" w:rsidP="006144F8">
            <w:pPr>
              <w:widowControl/>
              <w:jc w:val="left"/>
            </w:pPr>
          </w:p>
          <w:p w14:paraId="49E50B96" w14:textId="77777777" w:rsidR="006144F8" w:rsidRDefault="006144F8" w:rsidP="006144F8">
            <w:pPr>
              <w:widowControl/>
              <w:jc w:val="left"/>
            </w:pPr>
          </w:p>
          <w:p w14:paraId="72FA5CB2" w14:textId="77777777" w:rsidR="006144F8" w:rsidRDefault="006144F8" w:rsidP="006144F8">
            <w:pPr>
              <w:widowControl/>
              <w:jc w:val="left"/>
            </w:pPr>
          </w:p>
          <w:p w14:paraId="09C30563" w14:textId="77777777" w:rsidR="006144F8" w:rsidRDefault="006144F8" w:rsidP="006144F8">
            <w:pPr>
              <w:widowControl/>
              <w:jc w:val="left"/>
            </w:pPr>
          </w:p>
          <w:p w14:paraId="19B27006" w14:textId="77777777" w:rsidR="006144F8" w:rsidRDefault="006144F8" w:rsidP="006144F8">
            <w:pPr>
              <w:widowControl/>
              <w:jc w:val="left"/>
            </w:pPr>
          </w:p>
          <w:p w14:paraId="6D804D79" w14:textId="77777777" w:rsidR="006144F8" w:rsidRDefault="006144F8" w:rsidP="006144F8">
            <w:pPr>
              <w:widowControl/>
              <w:jc w:val="left"/>
              <w:rPr>
                <w:rFonts w:hint="eastAsia"/>
              </w:rPr>
            </w:pPr>
          </w:p>
          <w:p w14:paraId="6E291D1B" w14:textId="77777777" w:rsidR="006144F8" w:rsidRDefault="006144F8" w:rsidP="006144F8">
            <w:pPr>
              <w:widowControl/>
              <w:jc w:val="left"/>
              <w:rPr>
                <w:rFonts w:hint="eastAsia"/>
              </w:rPr>
            </w:pPr>
          </w:p>
          <w:p w14:paraId="3A4E8248" w14:textId="77777777" w:rsidR="006144F8" w:rsidRDefault="006144F8" w:rsidP="006144F8">
            <w:pPr>
              <w:widowControl/>
              <w:jc w:val="left"/>
            </w:pPr>
          </w:p>
          <w:p w14:paraId="70E8C62A" w14:textId="77777777" w:rsidR="006144F8" w:rsidRPr="00FC7319" w:rsidRDefault="006144F8" w:rsidP="006144F8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研究生签名：</w:t>
            </w:r>
          </w:p>
        </w:tc>
      </w:tr>
      <w:tr w:rsidR="006144F8" w14:paraId="5CD06AB9" w14:textId="77777777" w:rsidTr="00CB5052">
        <w:tblPrEx>
          <w:tblCellMar>
            <w:top w:w="0" w:type="dxa"/>
            <w:bottom w:w="0" w:type="dxa"/>
          </w:tblCellMar>
        </w:tblPrEx>
        <w:trPr>
          <w:cantSplit/>
          <w:trHeight w:val="1228"/>
        </w:trPr>
        <w:tc>
          <w:tcPr>
            <w:tcW w:w="947" w:type="dxa"/>
            <w:tcBorders>
              <w:top w:val="thickThinSmallGap" w:sz="12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14:paraId="095993DD" w14:textId="77777777" w:rsidR="006144F8" w:rsidRPr="00614FA3" w:rsidRDefault="006144F8" w:rsidP="006144F8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4C8A291A" w14:textId="77777777" w:rsidR="006144F8" w:rsidRDefault="006144F8" w:rsidP="006144F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</w:p>
          <w:p w14:paraId="6B579D8A" w14:textId="77777777" w:rsidR="006144F8" w:rsidRDefault="006144F8" w:rsidP="006144F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614FA3">
              <w:rPr>
                <w:rFonts w:ascii="宋体" w:hAnsi="宋体" w:hint="eastAsia"/>
                <w:color w:val="000000"/>
                <w:kern w:val="0"/>
                <w:szCs w:val="21"/>
              </w:rPr>
              <w:t>导师</w:t>
            </w:r>
          </w:p>
          <w:p w14:paraId="1B43A1D5" w14:textId="77777777" w:rsidR="006144F8" w:rsidRDefault="006144F8" w:rsidP="006144F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推荐</w:t>
            </w:r>
          </w:p>
          <w:p w14:paraId="0CA43509" w14:textId="77777777" w:rsidR="006144F8" w:rsidRPr="00614FA3" w:rsidRDefault="006144F8" w:rsidP="006144F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614FA3">
              <w:rPr>
                <w:rFonts w:ascii="宋体" w:hAnsi="宋体" w:hint="eastAsia"/>
                <w:color w:val="000000"/>
                <w:kern w:val="0"/>
                <w:szCs w:val="21"/>
              </w:rPr>
              <w:t>意见</w:t>
            </w:r>
          </w:p>
        </w:tc>
        <w:tc>
          <w:tcPr>
            <w:tcW w:w="8953" w:type="dxa"/>
            <w:gridSpan w:val="4"/>
            <w:tcBorders>
              <w:top w:val="thickThinSmallGap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129346C8" w14:textId="77777777" w:rsidR="006144F8" w:rsidRPr="00D0519E" w:rsidRDefault="006144F8" w:rsidP="006144F8">
            <w:pPr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  <w:kern w:val="0"/>
                <w:szCs w:val="21"/>
              </w:rPr>
            </w:pPr>
          </w:p>
          <w:p w14:paraId="370F1616" w14:textId="77777777" w:rsidR="006144F8" w:rsidRPr="00A20C91" w:rsidRDefault="006144F8" w:rsidP="006144F8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</w:p>
          <w:p w14:paraId="58CF2301" w14:textId="77777777" w:rsidR="006144F8" w:rsidRPr="00D0519E" w:rsidRDefault="006144F8" w:rsidP="006144F8">
            <w:pPr>
              <w:autoSpaceDE w:val="0"/>
              <w:autoSpaceDN w:val="0"/>
              <w:adjustRightInd w:val="0"/>
              <w:rPr>
                <w:rFonts w:ascii="宋体" w:hAnsi="宋体" w:hint="eastAsia"/>
                <w:b/>
                <w:color w:val="000000"/>
                <w:kern w:val="0"/>
                <w:sz w:val="24"/>
              </w:rPr>
            </w:pPr>
          </w:p>
          <w:p w14:paraId="1D7ED57A" w14:textId="77777777" w:rsidR="006144F8" w:rsidRDefault="006144F8" w:rsidP="006144F8">
            <w:pPr>
              <w:widowControl/>
              <w:jc w:val="left"/>
              <w:rPr>
                <w:rFonts w:ascii="黑体" w:eastAsia="黑体"/>
                <w:color w:val="000000"/>
                <w:kern w:val="0"/>
                <w:sz w:val="24"/>
              </w:rPr>
            </w:pPr>
          </w:p>
          <w:p w14:paraId="25D06351" w14:textId="77777777" w:rsidR="006144F8" w:rsidRDefault="006144F8" w:rsidP="006144F8">
            <w:pPr>
              <w:widowControl/>
              <w:jc w:val="left"/>
              <w:rPr>
                <w:rFonts w:ascii="黑体" w:eastAsia="黑体" w:hint="eastAsia"/>
                <w:color w:val="000000"/>
                <w:kern w:val="0"/>
                <w:sz w:val="24"/>
              </w:rPr>
            </w:pPr>
          </w:p>
          <w:p w14:paraId="467EE488" w14:textId="77777777" w:rsidR="006144F8" w:rsidRDefault="006144F8" w:rsidP="006144F8">
            <w:pPr>
              <w:widowControl/>
              <w:jc w:val="left"/>
              <w:rPr>
                <w:rFonts w:ascii="黑体" w:eastAsia="黑体" w:hint="eastAsia"/>
                <w:color w:val="000000"/>
                <w:kern w:val="0"/>
                <w:sz w:val="24"/>
              </w:rPr>
            </w:pPr>
          </w:p>
          <w:p w14:paraId="0D120189" w14:textId="77777777" w:rsidR="006144F8" w:rsidRDefault="006144F8" w:rsidP="006144F8">
            <w:pPr>
              <w:widowControl/>
              <w:jc w:val="left"/>
              <w:rPr>
                <w:rFonts w:ascii="黑体" w:eastAsia="黑体" w:hint="eastAsia"/>
                <w:color w:val="000000"/>
                <w:kern w:val="0"/>
                <w:sz w:val="24"/>
              </w:rPr>
            </w:pPr>
          </w:p>
          <w:p w14:paraId="06D1AD3B" w14:textId="77777777" w:rsidR="006144F8" w:rsidRDefault="006144F8" w:rsidP="006144F8">
            <w:pPr>
              <w:widowControl/>
              <w:jc w:val="left"/>
              <w:rPr>
                <w:rFonts w:ascii="黑体" w:eastAsia="黑体" w:hint="eastAsia"/>
                <w:color w:val="000000"/>
                <w:kern w:val="0"/>
                <w:sz w:val="24"/>
              </w:rPr>
            </w:pPr>
          </w:p>
          <w:p w14:paraId="34EF5659" w14:textId="77777777" w:rsidR="006144F8" w:rsidRPr="00614FA3" w:rsidRDefault="006144F8" w:rsidP="006144F8">
            <w:pPr>
              <w:autoSpaceDE w:val="0"/>
              <w:autoSpaceDN w:val="0"/>
              <w:adjustRightInd w:val="0"/>
              <w:ind w:firstLineChars="1700" w:firstLine="3570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指导教师</w:t>
            </w:r>
            <w:r w:rsidRPr="00614FA3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签字：          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   </w:t>
            </w:r>
            <w:r w:rsidRPr="00614FA3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年     月     日 </w:t>
            </w:r>
          </w:p>
        </w:tc>
      </w:tr>
      <w:tr w:rsidR="006144F8" w14:paraId="6AAFE365" w14:textId="77777777" w:rsidTr="00CB5052">
        <w:tblPrEx>
          <w:tblCellMar>
            <w:top w:w="0" w:type="dxa"/>
            <w:bottom w:w="0" w:type="dxa"/>
          </w:tblCellMar>
        </w:tblPrEx>
        <w:trPr>
          <w:cantSplit/>
          <w:trHeight w:val="1146"/>
        </w:trPr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429B259B" w14:textId="77777777" w:rsidR="006144F8" w:rsidRPr="00614FA3" w:rsidRDefault="006144F8" w:rsidP="006144F8">
            <w:pPr>
              <w:jc w:val="center"/>
              <w:rPr>
                <w:rFonts w:hint="eastAsia"/>
                <w:szCs w:val="21"/>
              </w:rPr>
            </w:pPr>
            <w:r w:rsidRPr="00614FA3">
              <w:rPr>
                <w:rFonts w:hint="eastAsia"/>
                <w:szCs w:val="21"/>
              </w:rPr>
              <w:t>学院</w:t>
            </w:r>
          </w:p>
          <w:p w14:paraId="54FE8273" w14:textId="77777777" w:rsidR="006144F8" w:rsidRPr="00614FA3" w:rsidRDefault="006144F8" w:rsidP="006144F8">
            <w:pPr>
              <w:jc w:val="center"/>
              <w:rPr>
                <w:rFonts w:hint="eastAsia"/>
                <w:szCs w:val="21"/>
              </w:rPr>
            </w:pPr>
            <w:r w:rsidRPr="00614FA3">
              <w:rPr>
                <w:rFonts w:hint="eastAsia"/>
                <w:szCs w:val="21"/>
              </w:rPr>
              <w:t>意见</w:t>
            </w:r>
          </w:p>
        </w:tc>
        <w:tc>
          <w:tcPr>
            <w:tcW w:w="8953" w:type="dxa"/>
            <w:gridSpan w:val="4"/>
            <w:tcBorders>
              <w:top w:val="single" w:sz="4" w:space="0" w:color="auto"/>
            </w:tcBorders>
          </w:tcPr>
          <w:p w14:paraId="42DF5922" w14:textId="77777777" w:rsidR="006144F8" w:rsidRDefault="006144F8" w:rsidP="006144F8">
            <w:pPr>
              <w:tabs>
                <w:tab w:val="left" w:pos="1800"/>
                <w:tab w:val="left" w:pos="5850"/>
              </w:tabs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</w:p>
          <w:p w14:paraId="0D6B41A6" w14:textId="77777777" w:rsidR="006144F8" w:rsidRDefault="006144F8" w:rsidP="006144F8">
            <w:pPr>
              <w:tabs>
                <w:tab w:val="left" w:pos="1800"/>
                <w:tab w:val="left" w:pos="5850"/>
              </w:tabs>
              <w:rPr>
                <w:rFonts w:hint="eastAsia"/>
                <w:sz w:val="24"/>
              </w:rPr>
            </w:pPr>
          </w:p>
          <w:p w14:paraId="66C23E0A" w14:textId="77777777" w:rsidR="006144F8" w:rsidRDefault="006144F8" w:rsidP="006144F8">
            <w:pPr>
              <w:tabs>
                <w:tab w:val="left" w:pos="1800"/>
                <w:tab w:val="left" w:pos="5850"/>
              </w:tabs>
              <w:ind w:firstLineChars="1700" w:firstLine="3570"/>
              <w:rPr>
                <w:rFonts w:hint="eastAsia"/>
                <w:szCs w:val="21"/>
              </w:rPr>
            </w:pPr>
          </w:p>
          <w:p w14:paraId="44D30370" w14:textId="77777777" w:rsidR="006144F8" w:rsidRPr="00614FA3" w:rsidRDefault="006144F8" w:rsidP="006144F8">
            <w:pPr>
              <w:tabs>
                <w:tab w:val="left" w:pos="1800"/>
                <w:tab w:val="left" w:pos="5850"/>
              </w:tabs>
              <w:ind w:firstLineChars="1700" w:firstLine="3570"/>
              <w:rPr>
                <w:rFonts w:hint="eastAsia"/>
                <w:szCs w:val="21"/>
              </w:rPr>
            </w:pPr>
            <w:r w:rsidRPr="00614FA3">
              <w:rPr>
                <w:rFonts w:hint="eastAsia"/>
                <w:szCs w:val="21"/>
              </w:rPr>
              <w:t>主管</w:t>
            </w:r>
            <w:r>
              <w:rPr>
                <w:rFonts w:hint="eastAsia"/>
                <w:szCs w:val="21"/>
              </w:rPr>
              <w:t>领导</w:t>
            </w:r>
            <w:r w:rsidRPr="00614FA3">
              <w:rPr>
                <w:rFonts w:hint="eastAsia"/>
                <w:szCs w:val="21"/>
              </w:rPr>
              <w:t>签</w:t>
            </w:r>
            <w:r>
              <w:rPr>
                <w:rFonts w:hint="eastAsia"/>
                <w:szCs w:val="21"/>
              </w:rPr>
              <w:t>字（单位盖章）</w:t>
            </w:r>
            <w:r w:rsidRPr="00614FA3">
              <w:rPr>
                <w:rFonts w:hint="eastAsia"/>
                <w:szCs w:val="21"/>
              </w:rPr>
              <w:t>：</w:t>
            </w:r>
            <w:r w:rsidRPr="00614FA3">
              <w:rPr>
                <w:szCs w:val="21"/>
              </w:rPr>
              <w:tab/>
            </w:r>
          </w:p>
          <w:p w14:paraId="6E37B88D" w14:textId="77777777" w:rsidR="006144F8" w:rsidRDefault="006144F8" w:rsidP="006144F8">
            <w:pPr>
              <w:tabs>
                <w:tab w:val="left" w:pos="1800"/>
                <w:tab w:val="left" w:pos="5850"/>
              </w:tabs>
              <w:ind w:leftChars="3100" w:left="6930" w:hangingChars="200" w:hanging="420"/>
              <w:rPr>
                <w:rFonts w:hint="eastAsia"/>
                <w:sz w:val="24"/>
              </w:rPr>
            </w:pPr>
            <w:r w:rsidRPr="00614FA3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                           </w:t>
            </w:r>
            <w:r w:rsidRPr="00614FA3">
              <w:rPr>
                <w:rFonts w:hint="eastAsia"/>
                <w:szCs w:val="21"/>
              </w:rPr>
              <w:t>年</w:t>
            </w:r>
            <w:r w:rsidRPr="00614FA3">
              <w:rPr>
                <w:rFonts w:hint="eastAsia"/>
                <w:szCs w:val="21"/>
              </w:rPr>
              <w:t xml:space="preserve">    </w:t>
            </w:r>
            <w:r w:rsidRPr="00614FA3">
              <w:rPr>
                <w:rFonts w:hint="eastAsia"/>
                <w:szCs w:val="21"/>
              </w:rPr>
              <w:t>月</w:t>
            </w:r>
            <w:r w:rsidRPr="00614FA3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 w:rsidRPr="00614FA3">
              <w:rPr>
                <w:rFonts w:hint="eastAsia"/>
                <w:szCs w:val="21"/>
              </w:rPr>
              <w:t xml:space="preserve"> </w:t>
            </w:r>
            <w:r w:rsidRPr="00614FA3">
              <w:rPr>
                <w:rFonts w:hint="eastAsia"/>
                <w:szCs w:val="21"/>
              </w:rPr>
              <w:t>日</w:t>
            </w:r>
            <w:r w:rsidRPr="00614FA3">
              <w:rPr>
                <w:rFonts w:hint="eastAsia"/>
                <w:szCs w:val="21"/>
              </w:rPr>
              <w:t xml:space="preserve"> </w:t>
            </w:r>
          </w:p>
        </w:tc>
      </w:tr>
      <w:tr w:rsidR="006144F8" w14:paraId="3A85C8CC" w14:textId="77777777" w:rsidTr="00CB5052">
        <w:tblPrEx>
          <w:tblCellMar>
            <w:top w:w="0" w:type="dxa"/>
            <w:bottom w:w="0" w:type="dxa"/>
          </w:tblCellMar>
        </w:tblPrEx>
        <w:trPr>
          <w:cantSplit/>
          <w:trHeight w:val="867"/>
        </w:trPr>
        <w:tc>
          <w:tcPr>
            <w:tcW w:w="947" w:type="dxa"/>
            <w:tcBorders>
              <w:right w:val="single" w:sz="4" w:space="0" w:color="auto"/>
            </w:tcBorders>
          </w:tcPr>
          <w:p w14:paraId="78B3825D" w14:textId="77777777" w:rsidR="006144F8" w:rsidRDefault="006144F8" w:rsidP="006144F8">
            <w:pPr>
              <w:tabs>
                <w:tab w:val="left" w:pos="2670"/>
              </w:tabs>
              <w:rPr>
                <w:rFonts w:hint="eastAsia"/>
                <w:szCs w:val="21"/>
              </w:rPr>
            </w:pPr>
          </w:p>
          <w:p w14:paraId="199D2079" w14:textId="77777777" w:rsidR="006144F8" w:rsidRPr="00614FA3" w:rsidRDefault="006144F8" w:rsidP="006144F8">
            <w:pPr>
              <w:tabs>
                <w:tab w:val="left" w:pos="2670"/>
              </w:tabs>
              <w:rPr>
                <w:rFonts w:hint="eastAsia"/>
                <w:szCs w:val="21"/>
              </w:rPr>
            </w:pPr>
            <w:r w:rsidRPr="00614FA3">
              <w:rPr>
                <w:rFonts w:hint="eastAsia"/>
                <w:szCs w:val="21"/>
              </w:rPr>
              <w:t>研究生院意见</w:t>
            </w:r>
          </w:p>
        </w:tc>
        <w:tc>
          <w:tcPr>
            <w:tcW w:w="8953" w:type="dxa"/>
            <w:gridSpan w:val="4"/>
            <w:tcBorders>
              <w:left w:val="single" w:sz="4" w:space="0" w:color="auto"/>
            </w:tcBorders>
          </w:tcPr>
          <w:p w14:paraId="3BF39102" w14:textId="77777777" w:rsidR="006144F8" w:rsidRDefault="006144F8" w:rsidP="006144F8">
            <w:pPr>
              <w:widowControl/>
              <w:jc w:val="left"/>
              <w:rPr>
                <w:rFonts w:hint="eastAsia"/>
                <w:sz w:val="24"/>
              </w:rPr>
            </w:pPr>
          </w:p>
          <w:p w14:paraId="0A0EC568" w14:textId="77777777" w:rsidR="006144F8" w:rsidRDefault="006144F8" w:rsidP="006144F8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</w:p>
          <w:p w14:paraId="73B7EBCA" w14:textId="77777777" w:rsidR="006144F8" w:rsidRDefault="006144F8" w:rsidP="006144F8">
            <w:pPr>
              <w:widowControl/>
              <w:jc w:val="left"/>
              <w:rPr>
                <w:rFonts w:hint="eastAsia"/>
                <w:sz w:val="24"/>
              </w:rPr>
            </w:pPr>
          </w:p>
          <w:p w14:paraId="71DD8962" w14:textId="77777777" w:rsidR="006144F8" w:rsidRDefault="006144F8" w:rsidP="006144F8">
            <w:pPr>
              <w:widowControl/>
              <w:jc w:val="left"/>
              <w:rPr>
                <w:rFonts w:hint="eastAsia"/>
                <w:sz w:val="24"/>
              </w:rPr>
            </w:pPr>
          </w:p>
          <w:p w14:paraId="5AEC6F1C" w14:textId="77777777" w:rsidR="006144F8" w:rsidRPr="00614FA3" w:rsidRDefault="006144F8" w:rsidP="006144F8">
            <w:pPr>
              <w:widowControl/>
              <w:ind w:firstLineChars="1750" w:firstLine="367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主管领导</w:t>
            </w:r>
            <w:r w:rsidRPr="00614FA3">
              <w:rPr>
                <w:rFonts w:hint="eastAsia"/>
                <w:szCs w:val="21"/>
              </w:rPr>
              <w:t>签字</w:t>
            </w:r>
            <w:r>
              <w:rPr>
                <w:rFonts w:hint="eastAsia"/>
                <w:szCs w:val="21"/>
              </w:rPr>
              <w:t>（单位盖章）</w:t>
            </w:r>
            <w:r w:rsidRPr="00614FA3">
              <w:rPr>
                <w:rFonts w:hint="eastAsia"/>
                <w:szCs w:val="21"/>
              </w:rPr>
              <w:t>：</w:t>
            </w:r>
          </w:p>
          <w:p w14:paraId="3B6F5E69" w14:textId="77777777" w:rsidR="006144F8" w:rsidRDefault="006144F8" w:rsidP="006144F8">
            <w:pPr>
              <w:tabs>
                <w:tab w:val="left" w:pos="3150"/>
              </w:tabs>
              <w:rPr>
                <w:rFonts w:hint="eastAsia"/>
                <w:sz w:val="24"/>
              </w:rPr>
            </w:pPr>
            <w:r w:rsidRPr="00614FA3">
              <w:rPr>
                <w:rFonts w:hint="eastAsia"/>
                <w:szCs w:val="21"/>
              </w:rPr>
              <w:t xml:space="preserve">                                   </w:t>
            </w:r>
            <w:r>
              <w:rPr>
                <w:rFonts w:hint="eastAsia"/>
                <w:szCs w:val="21"/>
              </w:rPr>
              <w:t xml:space="preserve">                               </w:t>
            </w:r>
            <w:r w:rsidRPr="00614FA3">
              <w:rPr>
                <w:rFonts w:hint="eastAsia"/>
                <w:szCs w:val="21"/>
              </w:rPr>
              <w:t>年</w:t>
            </w:r>
            <w:r w:rsidRPr="00614FA3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 w:rsidRPr="00614FA3">
              <w:rPr>
                <w:rFonts w:hint="eastAsia"/>
                <w:szCs w:val="21"/>
              </w:rPr>
              <w:t>月</w:t>
            </w:r>
            <w:r w:rsidRPr="00614FA3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 w:rsidRPr="00614FA3">
              <w:rPr>
                <w:rFonts w:hint="eastAsia"/>
                <w:szCs w:val="21"/>
              </w:rPr>
              <w:t xml:space="preserve"> </w:t>
            </w:r>
            <w:r w:rsidRPr="00614FA3">
              <w:rPr>
                <w:rFonts w:hint="eastAsia"/>
                <w:szCs w:val="21"/>
              </w:rPr>
              <w:t>日</w:t>
            </w:r>
          </w:p>
        </w:tc>
      </w:tr>
    </w:tbl>
    <w:p w14:paraId="39750E1B" w14:textId="77777777" w:rsidR="00652B71" w:rsidRPr="000A58CE" w:rsidRDefault="00652B71" w:rsidP="00A6488B">
      <w:pPr>
        <w:spacing w:line="480" w:lineRule="exact"/>
        <w:outlineLvl w:val="0"/>
        <w:rPr>
          <w:rFonts w:hint="eastAsia"/>
        </w:rPr>
      </w:pPr>
    </w:p>
    <w:sectPr w:rsidR="00652B71" w:rsidRPr="000A58CE" w:rsidSect="00A6488B">
      <w:footerReference w:type="even" r:id="rId6"/>
      <w:pgSz w:w="11906" w:h="16838"/>
      <w:pgMar w:top="964" w:right="1077" w:bottom="851" w:left="1191" w:header="340" w:footer="964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7E45" w14:textId="77777777" w:rsidR="00FC03BA" w:rsidRDefault="00FC03BA">
      <w:r>
        <w:separator/>
      </w:r>
    </w:p>
  </w:endnote>
  <w:endnote w:type="continuationSeparator" w:id="0">
    <w:p w14:paraId="376C1D57" w14:textId="77777777" w:rsidR="00FC03BA" w:rsidRDefault="00FC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0D3F" w14:textId="77777777" w:rsidR="00435631" w:rsidRDefault="00435631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2B3B0407" w14:textId="77777777" w:rsidR="00435631" w:rsidRDefault="0043563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ED09" w14:textId="77777777" w:rsidR="00FC03BA" w:rsidRDefault="00FC03BA">
      <w:r>
        <w:separator/>
      </w:r>
    </w:p>
  </w:footnote>
  <w:footnote w:type="continuationSeparator" w:id="0">
    <w:p w14:paraId="41150788" w14:textId="77777777" w:rsidR="00FC03BA" w:rsidRDefault="00FC0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58CE"/>
    <w:rsid w:val="000C0F16"/>
    <w:rsid w:val="000F3DEB"/>
    <w:rsid w:val="00117490"/>
    <w:rsid w:val="001205A8"/>
    <w:rsid w:val="00120BE3"/>
    <w:rsid w:val="00150B48"/>
    <w:rsid w:val="00197466"/>
    <w:rsid w:val="001D3A53"/>
    <w:rsid w:val="001F243E"/>
    <w:rsid w:val="002E6363"/>
    <w:rsid w:val="00327F5C"/>
    <w:rsid w:val="00335BC1"/>
    <w:rsid w:val="003636C0"/>
    <w:rsid w:val="003667BA"/>
    <w:rsid w:val="00393B6B"/>
    <w:rsid w:val="003C0F7E"/>
    <w:rsid w:val="003D7282"/>
    <w:rsid w:val="003E0A39"/>
    <w:rsid w:val="003F1B56"/>
    <w:rsid w:val="00404C67"/>
    <w:rsid w:val="0042236D"/>
    <w:rsid w:val="00426ED9"/>
    <w:rsid w:val="00435631"/>
    <w:rsid w:val="00435FA0"/>
    <w:rsid w:val="004B2D92"/>
    <w:rsid w:val="004C506C"/>
    <w:rsid w:val="004C6376"/>
    <w:rsid w:val="00506600"/>
    <w:rsid w:val="00527E46"/>
    <w:rsid w:val="00557D3F"/>
    <w:rsid w:val="00594AAD"/>
    <w:rsid w:val="005D3411"/>
    <w:rsid w:val="005D5F8D"/>
    <w:rsid w:val="005F2BA2"/>
    <w:rsid w:val="005F6DF8"/>
    <w:rsid w:val="006144F8"/>
    <w:rsid w:val="00614FA3"/>
    <w:rsid w:val="00652B71"/>
    <w:rsid w:val="006C41AB"/>
    <w:rsid w:val="006D541C"/>
    <w:rsid w:val="006F3AD9"/>
    <w:rsid w:val="006F7EC6"/>
    <w:rsid w:val="00723F25"/>
    <w:rsid w:val="0077565D"/>
    <w:rsid w:val="007B09D2"/>
    <w:rsid w:val="007C5DF2"/>
    <w:rsid w:val="007D474D"/>
    <w:rsid w:val="008065AF"/>
    <w:rsid w:val="00870710"/>
    <w:rsid w:val="008879F6"/>
    <w:rsid w:val="00894C72"/>
    <w:rsid w:val="00961CDC"/>
    <w:rsid w:val="00974794"/>
    <w:rsid w:val="00A054CA"/>
    <w:rsid w:val="00A20C91"/>
    <w:rsid w:val="00A56D94"/>
    <w:rsid w:val="00A6488B"/>
    <w:rsid w:val="00A71885"/>
    <w:rsid w:val="00AF6055"/>
    <w:rsid w:val="00B84927"/>
    <w:rsid w:val="00B8545F"/>
    <w:rsid w:val="00BA0E1D"/>
    <w:rsid w:val="00BB53F5"/>
    <w:rsid w:val="00BF0557"/>
    <w:rsid w:val="00C0010B"/>
    <w:rsid w:val="00C4153C"/>
    <w:rsid w:val="00C46AE7"/>
    <w:rsid w:val="00C72C6F"/>
    <w:rsid w:val="00C801C1"/>
    <w:rsid w:val="00C830C4"/>
    <w:rsid w:val="00CB23AC"/>
    <w:rsid w:val="00CB40FC"/>
    <w:rsid w:val="00CB5052"/>
    <w:rsid w:val="00D02519"/>
    <w:rsid w:val="00D0519E"/>
    <w:rsid w:val="00D40D95"/>
    <w:rsid w:val="00D546A5"/>
    <w:rsid w:val="00D6492C"/>
    <w:rsid w:val="00DC2C7A"/>
    <w:rsid w:val="00DC7E77"/>
    <w:rsid w:val="00E07F25"/>
    <w:rsid w:val="00E45074"/>
    <w:rsid w:val="00E8089B"/>
    <w:rsid w:val="00E90402"/>
    <w:rsid w:val="00E91944"/>
    <w:rsid w:val="00E9426D"/>
    <w:rsid w:val="00EE4B19"/>
    <w:rsid w:val="00EF3EAE"/>
    <w:rsid w:val="00F30968"/>
    <w:rsid w:val="00F36C7D"/>
    <w:rsid w:val="00FC03BA"/>
    <w:rsid w:val="00FC7319"/>
    <w:rsid w:val="00F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6F2C955A"/>
  <w15:chartTrackingRefBased/>
  <w15:docId w15:val="{B8DAAAD9-3CFC-4082-BCE1-9155A0E5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3">
    <w:name w:val="Body Text 3"/>
    <w:basedOn w:val="a"/>
    <w:pPr>
      <w:spacing w:after="120"/>
    </w:pPr>
    <w:rPr>
      <w:sz w:val="16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">
    <w:name w:val="Body Text Indent 2"/>
    <w:basedOn w:val="a"/>
    <w:pPr>
      <w:adjustRightInd w:val="0"/>
      <w:snapToGrid w:val="0"/>
      <w:spacing w:line="460" w:lineRule="atLeast"/>
      <w:ind w:left="461"/>
    </w:pPr>
    <w:rPr>
      <w:sz w:val="24"/>
    </w:rPr>
  </w:style>
  <w:style w:type="paragraph" w:styleId="a5">
    <w:name w:val="Body Text Indent"/>
    <w:basedOn w:val="a"/>
    <w:pPr>
      <w:spacing w:after="120"/>
      <w:ind w:leftChars="200" w:left="42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Balloon Text"/>
    <w:basedOn w:val="a"/>
    <w:rPr>
      <w:sz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0">
    <w:name w:val="Body Text Indent 3"/>
    <w:basedOn w:val="a"/>
    <w:pPr>
      <w:adjustRightInd w:val="0"/>
      <w:snapToGrid w:val="0"/>
      <w:spacing w:line="560" w:lineRule="atLeast"/>
      <w:ind w:firstLineChars="192" w:firstLine="614"/>
    </w:pPr>
    <w:rPr>
      <w:rFonts w:eastAsia="仿宋_GB2312"/>
      <w:sz w:val="32"/>
    </w:rPr>
  </w:style>
  <w:style w:type="paragraph" w:customStyle="1" w:styleId="CharCharCharChar">
    <w:name w:val="Char Char Char Char"/>
    <w:basedOn w:val="a"/>
    <w:pPr>
      <w:tabs>
        <w:tab w:val="left" w:pos="425"/>
      </w:tabs>
      <w:ind w:left="425" w:hanging="425"/>
    </w:pPr>
    <w:rPr>
      <w:rFonts w:eastAsia="仿宋_GB2312"/>
      <w:kern w:val="24"/>
      <w:sz w:val="24"/>
    </w:rPr>
  </w:style>
  <w:style w:type="paragraph" w:styleId="a9">
    <w:name w:val="Body Text"/>
    <w:basedOn w:val="a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graduate school(pyc)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项目四 中山大学研究生参加国际学术会议资助计划实施办法</dc:title>
  <dc:subject/>
  <dc:creator>戚兴华</dc:creator>
  <cp:keywords/>
  <dc:description/>
  <cp:lastModifiedBy>张 伯望</cp:lastModifiedBy>
  <cp:revision>2</cp:revision>
  <cp:lastPrinted>2014-03-05T08:39:00Z</cp:lastPrinted>
  <dcterms:created xsi:type="dcterms:W3CDTF">2021-09-11T06:39:00Z</dcterms:created>
  <dcterms:modified xsi:type="dcterms:W3CDTF">2021-09-11T06:39:00Z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2052-6.4.0.1931</vt:lpwstr>
  </property>
</Properties>
</file>